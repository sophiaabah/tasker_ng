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53BA8" w14:textId="77777777" w:rsidR="00882800" w:rsidRPr="00837733" w:rsidRDefault="00000000">
      <w:pPr>
        <w:pStyle w:val="Name"/>
        <w:rPr>
          <w:lang w:val="de-DE"/>
        </w:rPr>
      </w:pPr>
      <w:r w:rsidRPr="00837733">
        <w:rPr>
          <w:lang w:val="de-DE"/>
        </w:rPr>
        <w:t xml:space="preserve">Sophia Abah </w:t>
      </w:r>
    </w:p>
    <w:p w14:paraId="388E7340" w14:textId="3E995F15" w:rsidR="00882800" w:rsidRPr="00837733" w:rsidRDefault="00000000">
      <w:pPr>
        <w:pStyle w:val="ContactInfo"/>
        <w:rPr>
          <w:lang w:val="de-DE"/>
        </w:rPr>
      </w:pPr>
      <w:r w:rsidRPr="00837733">
        <w:rPr>
          <w:lang w:val="de-DE"/>
        </w:rPr>
        <w:t xml:space="preserve">Adresse: </w:t>
      </w:r>
      <w:r w:rsidR="00704C5F">
        <w:rPr>
          <w:lang w:val="de-DE"/>
        </w:rPr>
        <w:t>10119</w:t>
      </w:r>
      <w:r w:rsidRPr="00837733">
        <w:rPr>
          <w:lang w:val="de-DE"/>
        </w:rPr>
        <w:t xml:space="preserve"> </w:t>
      </w:r>
      <w:r w:rsidR="005D3C04" w:rsidRPr="00837733">
        <w:rPr>
          <w:lang w:val="de-DE"/>
        </w:rPr>
        <w:t>Berlin</w:t>
      </w:r>
      <w:r w:rsidRPr="00837733">
        <w:rPr>
          <w:lang w:val="de-DE"/>
        </w:rPr>
        <w:t>.</w:t>
      </w:r>
    </w:p>
    <w:p w14:paraId="4BE83936" w14:textId="77777777" w:rsidR="00882800" w:rsidRPr="00837733" w:rsidRDefault="00000000">
      <w:pPr>
        <w:pStyle w:val="ContactInfo"/>
        <w:rPr>
          <w:lang w:val="de-DE"/>
        </w:rPr>
      </w:pPr>
      <w:r w:rsidRPr="00837733">
        <w:rPr>
          <w:lang w:val="de-DE"/>
        </w:rPr>
        <w:t xml:space="preserve">E-Mail: </w:t>
      </w:r>
      <w:hyperlink r:id="rId9" w:history="1">
        <w:r w:rsidRPr="00837733">
          <w:rPr>
            <w:rStyle w:val="Hyperlink"/>
            <w:lang w:val="de-DE"/>
          </w:rPr>
          <w:t>sophiaabah@gmail.com</w:t>
        </w:r>
      </w:hyperlink>
      <w:r w:rsidRPr="00837733">
        <w:rPr>
          <w:lang w:val="de-DE"/>
        </w:rPr>
        <w:t xml:space="preserve"> </w:t>
      </w:r>
    </w:p>
    <w:p w14:paraId="26E7BA17" w14:textId="77777777" w:rsidR="00882800" w:rsidRPr="00837733" w:rsidRDefault="00000000">
      <w:pPr>
        <w:pStyle w:val="ContactInfo"/>
        <w:rPr>
          <w:lang w:val="de-DE"/>
        </w:rPr>
      </w:pPr>
      <w:r w:rsidRPr="00837733">
        <w:rPr>
          <w:lang w:val="de-DE"/>
        </w:rPr>
        <w:t>Tel: 0174 4549 116</w:t>
      </w:r>
    </w:p>
    <w:p w14:paraId="22DAC64B" w14:textId="77777777" w:rsidR="00882800" w:rsidRPr="00837733" w:rsidRDefault="00000000">
      <w:pPr>
        <w:pStyle w:val="Heading1"/>
        <w:rPr>
          <w:lang w:val="de-DE"/>
        </w:rPr>
      </w:pPr>
      <w:r w:rsidRPr="00837733">
        <w:rPr>
          <w:lang w:val="de-DE"/>
        </w:rPr>
        <w:t xml:space="preserve">Persönliche Daten </w:t>
      </w:r>
    </w:p>
    <w:p w14:paraId="3DF5FF17" w14:textId="77777777" w:rsidR="00882800" w:rsidRDefault="00000000">
      <w:pPr>
        <w:pStyle w:val="ListParagraph"/>
        <w:numPr>
          <w:ilvl w:val="0"/>
          <w:numId w:val="3"/>
        </w:numPr>
      </w:pPr>
      <w:r>
        <w:t>Geboren: 26.11.2000</w:t>
      </w:r>
    </w:p>
    <w:p w14:paraId="6128B1E4" w14:textId="77777777" w:rsidR="00882800" w:rsidRDefault="00000000">
      <w:pPr>
        <w:pStyle w:val="ListParagraph"/>
        <w:numPr>
          <w:ilvl w:val="0"/>
          <w:numId w:val="3"/>
        </w:numPr>
      </w:pPr>
      <w:r>
        <w:t xml:space="preserve">Familienstand: ledig </w:t>
      </w:r>
    </w:p>
    <w:p w14:paraId="6510C240" w14:textId="046E76B3" w:rsidR="00882800" w:rsidRDefault="00837733">
      <w:pPr>
        <w:pStyle w:val="Heading1"/>
      </w:pPr>
      <w:r>
        <w:t>TÄTIGKEITEN</w:t>
      </w:r>
    </w:p>
    <w:p w14:paraId="33E30510" w14:textId="167DEA5A" w:rsidR="00882800" w:rsidRPr="00837733" w:rsidRDefault="00000000">
      <w:pPr>
        <w:pStyle w:val="ListParagraph"/>
        <w:numPr>
          <w:ilvl w:val="0"/>
          <w:numId w:val="5"/>
        </w:numPr>
      </w:pPr>
      <w:r>
        <w:rPr>
          <w:lang w:val="en-US"/>
        </w:rPr>
        <w:t>Uni Greifswald</w:t>
      </w:r>
      <w:r w:rsidR="00A20BBD">
        <w:rPr>
          <w:lang w:val="en-US"/>
        </w:rPr>
        <w:t>, Biochemie BSc</w:t>
      </w:r>
      <w:r>
        <w:rPr>
          <w:lang w:val="en-US"/>
        </w:rPr>
        <w:t xml:space="preserve"> (2019-)</w:t>
      </w:r>
    </w:p>
    <w:p w14:paraId="0992E396" w14:textId="1455E81F" w:rsidR="008117C2" w:rsidRDefault="008117C2" w:rsidP="008117C2">
      <w:pPr>
        <w:pStyle w:val="Heading1"/>
      </w:pPr>
      <w:r>
        <w:t>KENNTNISSE</w:t>
      </w:r>
    </w:p>
    <w:p w14:paraId="3D01CFEF" w14:textId="481BC76F" w:rsidR="008117C2" w:rsidRPr="005C1202" w:rsidRDefault="008117C2" w:rsidP="000B7EFB">
      <w:pPr>
        <w:pStyle w:val="ListParagraph"/>
        <w:numPr>
          <w:ilvl w:val="0"/>
          <w:numId w:val="5"/>
        </w:numPr>
      </w:pPr>
      <w:r>
        <w:rPr>
          <w:lang w:val="en-US"/>
        </w:rPr>
        <w:t>MS-Office</w:t>
      </w:r>
    </w:p>
    <w:p w14:paraId="071BC4D2" w14:textId="6E506BE3" w:rsidR="008117C2" w:rsidRDefault="008117C2" w:rsidP="008117C2">
      <w:pPr>
        <w:pStyle w:val="ListParagraph"/>
        <w:numPr>
          <w:ilvl w:val="0"/>
          <w:numId w:val="5"/>
        </w:numPr>
      </w:pPr>
      <w:r>
        <w:t>Figma, Adobe</w:t>
      </w:r>
    </w:p>
    <w:p w14:paraId="20C450B6" w14:textId="449D645D" w:rsidR="005C1202" w:rsidRDefault="005C1202" w:rsidP="008117C2">
      <w:pPr>
        <w:pStyle w:val="ListParagraph"/>
        <w:numPr>
          <w:ilvl w:val="0"/>
          <w:numId w:val="5"/>
        </w:numPr>
      </w:pPr>
      <w:r>
        <w:t>English</w:t>
      </w:r>
    </w:p>
    <w:p w14:paraId="304287BF" w14:textId="08473C63" w:rsidR="003557EE" w:rsidRDefault="003557EE" w:rsidP="003557EE">
      <w:pPr>
        <w:pStyle w:val="Heading1"/>
      </w:pPr>
      <w:r>
        <w:t xml:space="preserve">ARBEITSERFAHRUNG </w:t>
      </w:r>
    </w:p>
    <w:p w14:paraId="12D87D36" w14:textId="71485F36" w:rsidR="000876C9" w:rsidRPr="000876C9" w:rsidRDefault="000876C9" w:rsidP="003557EE">
      <w:pPr>
        <w:pStyle w:val="ListParagraph"/>
        <w:numPr>
          <w:ilvl w:val="0"/>
          <w:numId w:val="5"/>
        </w:numPr>
      </w:pPr>
      <w:r>
        <w:t>Seniorenzentrum Boddensegler – Servicekraft (2020)</w:t>
      </w:r>
    </w:p>
    <w:p w14:paraId="5C0096DF" w14:textId="6D773FD3" w:rsidR="003557EE" w:rsidRPr="003557EE" w:rsidRDefault="003557EE" w:rsidP="003557EE">
      <w:pPr>
        <w:pStyle w:val="ListParagraph"/>
        <w:numPr>
          <w:ilvl w:val="0"/>
          <w:numId w:val="5"/>
        </w:numPr>
      </w:pPr>
      <w:r>
        <w:rPr>
          <w:lang w:val="en-US"/>
        </w:rPr>
        <w:t>Pflichtpraktikum- Micromun Greifswald (Juli 2021)</w:t>
      </w:r>
    </w:p>
    <w:p w14:paraId="6A1AE9A0" w14:textId="55A677D8" w:rsidR="003557EE" w:rsidRPr="003557EE" w:rsidRDefault="003557EE" w:rsidP="003557EE">
      <w:pPr>
        <w:pStyle w:val="ListParagraph"/>
        <w:numPr>
          <w:ilvl w:val="0"/>
          <w:numId w:val="5"/>
        </w:numPr>
        <w:rPr>
          <w:lang w:val="en-US"/>
        </w:rPr>
      </w:pPr>
      <w:r w:rsidRPr="003557EE">
        <w:rPr>
          <w:lang w:val="en-US"/>
        </w:rPr>
        <w:t>Ferienjob – Gimme Gelato</w:t>
      </w:r>
      <w:r>
        <w:rPr>
          <w:lang w:val="en-US"/>
        </w:rPr>
        <w:t xml:space="preserve"> Berlin</w:t>
      </w:r>
      <w:r w:rsidRPr="003557EE">
        <w:rPr>
          <w:lang w:val="en-US"/>
        </w:rPr>
        <w:t xml:space="preserve">, Verkäuferin (August </w:t>
      </w:r>
      <w:r>
        <w:rPr>
          <w:lang w:val="en-US"/>
        </w:rPr>
        <w:t>–</w:t>
      </w:r>
      <w:r w:rsidRPr="003557EE">
        <w:rPr>
          <w:lang w:val="en-US"/>
        </w:rPr>
        <w:t xml:space="preserve"> October</w:t>
      </w:r>
      <w:r>
        <w:rPr>
          <w:lang w:val="en-US"/>
        </w:rPr>
        <w:t xml:space="preserve"> 2022)</w:t>
      </w:r>
    </w:p>
    <w:p w14:paraId="65202AA9" w14:textId="77777777" w:rsidR="003557EE" w:rsidRPr="003557EE" w:rsidRDefault="003557EE" w:rsidP="003557EE">
      <w:pPr>
        <w:rPr>
          <w:lang w:val="en-US"/>
        </w:rPr>
      </w:pPr>
    </w:p>
    <w:p w14:paraId="2D7FBBC4" w14:textId="77777777" w:rsidR="000B7EFB" w:rsidRPr="003557EE" w:rsidRDefault="000B7EFB" w:rsidP="000B7EFB">
      <w:pPr>
        <w:rPr>
          <w:lang w:val="en-US"/>
        </w:rPr>
      </w:pPr>
    </w:p>
    <w:p w14:paraId="41DAB0FB" w14:textId="77777777" w:rsidR="000B7EFB" w:rsidRPr="003557EE" w:rsidRDefault="000B7EFB" w:rsidP="000B7EFB">
      <w:pPr>
        <w:pStyle w:val="ListParagraph"/>
        <w:ind w:left="720"/>
        <w:rPr>
          <w:lang w:val="en-US"/>
        </w:rPr>
      </w:pPr>
    </w:p>
    <w:p w14:paraId="719B1809" w14:textId="015EED8D" w:rsidR="00882800" w:rsidRPr="003557EE" w:rsidRDefault="00882800" w:rsidP="00837733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sectPr w:rsidR="00882800" w:rsidRPr="003557EE">
      <w:headerReference w:type="default" r:id="rId10"/>
      <w:footerReference w:type="default" r:id="rId11"/>
      <w:headerReference w:type="first" r:id="rId12"/>
      <w:pgSz w:w="11907" w:h="1683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0C5CA" w14:textId="77777777" w:rsidR="006A6020" w:rsidRDefault="006A6020">
      <w:pPr>
        <w:spacing w:after="0" w:line="240" w:lineRule="auto"/>
      </w:pPr>
      <w:r>
        <w:separator/>
      </w:r>
    </w:p>
  </w:endnote>
  <w:endnote w:type="continuationSeparator" w:id="0">
    <w:p w14:paraId="7342B91F" w14:textId="77777777" w:rsidR="006A6020" w:rsidRDefault="006A6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altName w:val="Leelawadee UI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A9748" w14:textId="77777777" w:rsidR="00882800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023D7" w14:textId="77777777" w:rsidR="006A6020" w:rsidRDefault="006A6020">
      <w:pPr>
        <w:spacing w:after="0" w:line="240" w:lineRule="auto"/>
      </w:pPr>
      <w:r>
        <w:separator/>
      </w:r>
    </w:p>
  </w:footnote>
  <w:footnote w:type="continuationSeparator" w:id="0">
    <w:p w14:paraId="343885ED" w14:textId="77777777" w:rsidR="006A6020" w:rsidRDefault="006A6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22C5" w14:textId="77777777" w:rsidR="00882800" w:rsidRDefault="00000000">
    <w:r>
      <w:rPr>
        <w:noProof/>
        <w:lang w:eastAsia="zh-TW" w:bidi="hi-I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0B9A9BA" wp14:editId="4DB13FA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wpsCustomData="http://www.wps.cn/officeDocument/2013/wpsCustomData">
          <w:pict>
            <v:shape id="Frame 1" o:spid="_x0000_s1026" style="position:absolute;left:0pt;height:567.4pt;width:394.8pt;mso-position-horizontal:center;mso-position-horizontal-relative:page;mso-position-vertical:center;mso-position-vertical-relative:page;z-index:-251651072;v-text-anchor:middle;mso-width-relative:page;mso-height-relative:page;mso-width-percent:941;mso-height-percent:954;" fillcolor="#E3AB47" filled="t" stroked="f" coordsize="5013960,7205980" o:gfxdata="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ZHEc5dUAAAAGAQAADwAAAAAAAAABACAAAAAiAAAAZHJzL2Rvd25yZXYueG1sUEsBAhQAFAAAAAgA&#10;h07iQItwnudhAgAAuAQAAA4AAAAAAAAAAQAgAAAAJAEAAGRycy9lMm9Eb2MueG1sUEsFBgAAAAAG&#10;AAYAWQEAAPcFAAAAAA==&#10;" path="m0,0l5013960,0,5013960,7205980,0,7205980xm130563,130563l130563,7075416,4883396,7075416,4883396,130563xe">
              <v:path o:connectlocs="2506980,0;0,3602990;2506980,7205980;5013960,3602990" o:connectangles="247,164,82,0"/>
              <v:fill on="t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A2BF" w14:textId="77777777" w:rsidR="00882800" w:rsidRDefault="00000000"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3E4BA66" wp14:editId="18CF99C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8" name="Freeform 8"/>
                      <wps:cNvSpPr/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14:paraId="6F4AF5AD" w14:textId="77777777" w:rsidR="00882800" w:rsidRDefault="00882800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/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3E4BA66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6F4AF5AD" w14:textId="77777777" w:rsidR="00882800" w:rsidRDefault="00882800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multilevel"/>
    <w:tmpl w:val="454416C3"/>
    <w:lvl w:ilvl="0">
      <w:start w:val="1"/>
      <w:numFmt w:val="bullet"/>
      <w:pStyle w:val="ListBullet"/>
      <w:lvlText w:val=""/>
      <w:lvlJc w:val="left"/>
      <w:pPr>
        <w:tabs>
          <w:tab w:val="left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73E12"/>
    <w:multiLevelType w:val="multilevel"/>
    <w:tmpl w:val="51073E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D66BA"/>
    <w:multiLevelType w:val="multilevel"/>
    <w:tmpl w:val="5CDD66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54655"/>
    <w:multiLevelType w:val="multilevel"/>
    <w:tmpl w:val="65454655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60A27"/>
    <w:multiLevelType w:val="multilevel"/>
    <w:tmpl w:val="6E160A2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62C0D"/>
    <w:multiLevelType w:val="multilevel"/>
    <w:tmpl w:val="78B62C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783209">
    <w:abstractNumId w:val="0"/>
  </w:num>
  <w:num w:numId="2" w16cid:durableId="1610744463">
    <w:abstractNumId w:val="3"/>
  </w:num>
  <w:num w:numId="3" w16cid:durableId="276340">
    <w:abstractNumId w:val="2"/>
  </w:num>
  <w:num w:numId="4" w16cid:durableId="1559197072">
    <w:abstractNumId w:val="1"/>
  </w:num>
  <w:num w:numId="5" w16cid:durableId="108162910">
    <w:abstractNumId w:val="5"/>
  </w:num>
  <w:num w:numId="6" w16cid:durableId="314115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E87"/>
    <w:rsid w:val="0002267D"/>
    <w:rsid w:val="000876C9"/>
    <w:rsid w:val="000B7EFB"/>
    <w:rsid w:val="00141CB0"/>
    <w:rsid w:val="00224C27"/>
    <w:rsid w:val="002A0E87"/>
    <w:rsid w:val="002A7AF0"/>
    <w:rsid w:val="002C29FE"/>
    <w:rsid w:val="002E3D83"/>
    <w:rsid w:val="002E666C"/>
    <w:rsid w:val="003557EE"/>
    <w:rsid w:val="003A62C3"/>
    <w:rsid w:val="004273E9"/>
    <w:rsid w:val="00466446"/>
    <w:rsid w:val="00487802"/>
    <w:rsid w:val="00520469"/>
    <w:rsid w:val="005C1202"/>
    <w:rsid w:val="005D3C04"/>
    <w:rsid w:val="00611ACE"/>
    <w:rsid w:val="00691927"/>
    <w:rsid w:val="006A6020"/>
    <w:rsid w:val="006D1EA5"/>
    <w:rsid w:val="006F0BD3"/>
    <w:rsid w:val="00704C5F"/>
    <w:rsid w:val="00756453"/>
    <w:rsid w:val="007D5949"/>
    <w:rsid w:val="008115E5"/>
    <w:rsid w:val="008117C2"/>
    <w:rsid w:val="00837733"/>
    <w:rsid w:val="00870C9F"/>
    <w:rsid w:val="00882800"/>
    <w:rsid w:val="008C4400"/>
    <w:rsid w:val="00A20BBD"/>
    <w:rsid w:val="00A50A64"/>
    <w:rsid w:val="00A75E95"/>
    <w:rsid w:val="00A847EA"/>
    <w:rsid w:val="00B7601B"/>
    <w:rsid w:val="00BB5D25"/>
    <w:rsid w:val="00BD6A0A"/>
    <w:rsid w:val="00C17A55"/>
    <w:rsid w:val="00C478F1"/>
    <w:rsid w:val="00C50862"/>
    <w:rsid w:val="00C63387"/>
    <w:rsid w:val="00C70689"/>
    <w:rsid w:val="00C73326"/>
    <w:rsid w:val="00CA4435"/>
    <w:rsid w:val="00CC4EE2"/>
    <w:rsid w:val="00E02CDD"/>
    <w:rsid w:val="00E44E5C"/>
    <w:rsid w:val="00E477F5"/>
    <w:rsid w:val="00E7225A"/>
    <w:rsid w:val="00E900B1"/>
    <w:rsid w:val="00EF1B4A"/>
    <w:rsid w:val="00F01692"/>
    <w:rsid w:val="00F174E8"/>
    <w:rsid w:val="00F208AD"/>
    <w:rsid w:val="127D3FCF"/>
    <w:rsid w:val="1A907A06"/>
    <w:rsid w:val="4FCB798D"/>
    <w:rsid w:val="6CE3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66C6"/>
  <w15:docId w15:val="{2CB82A7E-3592-464E-BA52-A506FDD0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DE" w:eastAsia="en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/>
    <w:lsdException w:name="List Bullet" w:uiPriority="9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0" w:line="312" w:lineRule="auto"/>
    </w:pPr>
    <w:rPr>
      <w:color w:val="7F7F7F" w:themeColor="text1" w:themeTint="80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TOAHeading">
    <w:name w:val="toa heading"/>
    <w:basedOn w:val="Normal"/>
    <w:next w:val="Normal"/>
    <w:uiPriority w:val="99"/>
    <w:semiHidden/>
    <w:unhideWhenUsed/>
    <w:qFormat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pPr>
      <w:spacing w:before="800" w:after="0" w:line="240" w:lineRule="auto"/>
    </w:pPr>
    <w:rPr>
      <w:color w:val="0E0B05" w:themeColor="text2"/>
      <w:sz w:val="24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spacing w:before="720" w:after="280" w:line="240" w:lineRule="auto"/>
      <w:contextualSpacing/>
    </w:pPr>
    <w:rPr>
      <w:color w:val="0E0B05" w:themeColor="text2"/>
      <w:sz w:val="24"/>
    </w:rPr>
  </w:style>
  <w:style w:type="paragraph" w:styleId="ListNumber">
    <w:name w:val="List Number"/>
    <w:basedOn w:val="Normal"/>
    <w:uiPriority w:val="10"/>
    <w:qFormat/>
    <w:pPr>
      <w:numPr>
        <w:numId w:val="2"/>
      </w:numPr>
    </w:p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spacing w:before="1080" w:after="280" w:line="240" w:lineRule="auto"/>
      <w:contextualSpacing/>
    </w:pPr>
    <w:rPr>
      <w:color w:val="0E0B05" w:themeColor="text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kern w:val="28"/>
      <w:sz w:val="70"/>
      <w:szCs w:val="5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character" w:styleId="Emphasis">
    <w:name w:val="Emphasis"/>
    <w:basedOn w:val="DefaultParagraphFont"/>
    <w:uiPriority w:val="20"/>
    <w:semiHidden/>
    <w:unhideWhenUsed/>
    <w:qFormat/>
    <w:rPr>
      <w:iCs/>
      <w:color w:val="E3AB47" w:themeColor="accent1"/>
    </w:rPr>
  </w:style>
  <w:style w:type="character" w:styleId="Hyperlink">
    <w:name w:val="Hyperlink"/>
    <w:basedOn w:val="DefaultParagraphFont"/>
    <w:uiPriority w:val="99"/>
    <w:unhideWhenUsed/>
    <w:qFormat/>
    <w:rPr>
      <w:color w:val="53C3C7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customStyle="1" w:styleId="SubtleEmphasis1">
    <w:name w:val="Subtle Emphasis1"/>
    <w:basedOn w:val="DefaultParagraphFont"/>
    <w:uiPriority w:val="19"/>
    <w:semiHidden/>
    <w:unhideWhenUsed/>
    <w:qFormat/>
    <w:rPr>
      <w:iCs/>
      <w:color w:val="262626" w:themeColor="text1" w:themeTint="D9"/>
    </w:rPr>
  </w:style>
  <w:style w:type="character" w:customStyle="1" w:styleId="BookTitle1">
    <w:name w:val="Book Title1"/>
    <w:basedOn w:val="DefaultParagraphFont"/>
    <w:uiPriority w:val="33"/>
    <w:semiHidden/>
    <w:unhideWhenUsed/>
    <w:qFormat/>
    <w:rPr>
      <w:bCs/>
      <w:iCs/>
      <w:caps/>
      <w:color w:val="7F7F7F" w:themeColor="text1" w:themeTint="80"/>
      <w:spacing w:val="0"/>
      <w:u w:val="single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b/>
      <w:iCs/>
      <w:color w:val="E3AB47" w:themeColor="accent1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Cs/>
      <w:caps/>
      <w:color w:val="262626" w:themeColor="text1" w:themeTint="D9"/>
      <w:spacing w:val="0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caps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sophiaabah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%7bACF32135-6CCA-3A4F-B0F0-273474384164%7dtf50002018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1B71CC-4C57-7B40-BAD3-FE633623B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{ACF32135-6CCA-3A4F-B0F0-273474384164}tf50002018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Abah</dc:creator>
  <cp:lastModifiedBy>Sophia Abah</cp:lastModifiedBy>
  <cp:revision>20</cp:revision>
  <dcterms:created xsi:type="dcterms:W3CDTF">2019-05-14T17:57:00Z</dcterms:created>
  <dcterms:modified xsi:type="dcterms:W3CDTF">2022-10-29T09:07:00Z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1031-10.2.0.7636</vt:lpwstr>
  </property>
</Properties>
</file>